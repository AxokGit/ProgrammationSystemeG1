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4AF77" w14:textId="77777777" w:rsidR="0076706B" w:rsidRDefault="00705424">
      <w:pPr>
        <w:jc w:val="center"/>
        <w:rPr>
          <w:b/>
          <w:bCs/>
          <w:sz w:val="40"/>
          <w:szCs w:val="40"/>
          <w:u w:val="single"/>
        </w:rPr>
      </w:pPr>
      <w:r>
        <w:rPr>
          <w:b/>
          <w:bCs/>
          <w:sz w:val="40"/>
          <w:szCs w:val="40"/>
          <w:u w:val="single"/>
        </w:rPr>
        <w:t>Synthèse des outils</w:t>
      </w:r>
    </w:p>
    <w:p w14:paraId="0AB4AF78" w14:textId="77777777" w:rsidR="0076706B" w:rsidRDefault="0076706B">
      <w:pPr>
        <w:jc w:val="center"/>
        <w:rPr>
          <w:b/>
          <w:bCs/>
          <w:sz w:val="40"/>
          <w:szCs w:val="40"/>
          <w:u w:val="single"/>
        </w:rPr>
      </w:pPr>
    </w:p>
    <w:p w14:paraId="0AB4AF79" w14:textId="77777777" w:rsidR="0076706B" w:rsidRDefault="00705424">
      <w:pPr>
        <w:rPr>
          <w:sz w:val="32"/>
          <w:szCs w:val="32"/>
        </w:rPr>
      </w:pPr>
      <w:r>
        <w:rPr>
          <w:sz w:val="32"/>
          <w:szCs w:val="32"/>
        </w:rPr>
        <w:t xml:space="preserve">Visual Studio : </w:t>
      </w:r>
    </w:p>
    <w:p w14:paraId="0AB4AF7A" w14:textId="77777777" w:rsidR="0076706B" w:rsidRDefault="00705424">
      <w:pPr>
        <w:rPr>
          <w:rFonts w:cs="Calibri"/>
          <w:color w:val="000000"/>
          <w:sz w:val="24"/>
          <w:szCs w:val="24"/>
          <w:shd w:val="clear" w:color="auto" w:fill="FFFFFF"/>
        </w:rPr>
      </w:pPr>
      <w:r>
        <w:rPr>
          <w:rFonts w:cs="Calibri"/>
          <w:color w:val="000000"/>
          <w:sz w:val="24"/>
          <w:szCs w:val="24"/>
          <w:shd w:val="clear" w:color="auto" w:fill="FFFFFF"/>
        </w:rPr>
        <w:t xml:space="preserve"> Visual Studio vous permet d’effectuer l’intégralité du cycle de développement à un seul emplacement. Par exemple, vous pouvez modifier, déboguer, tester, contrôle de version et déployer sur le </w:t>
      </w:r>
      <w:r>
        <w:rPr>
          <w:rFonts w:cs="Calibri"/>
          <w:color w:val="000000"/>
          <w:sz w:val="24"/>
          <w:szCs w:val="24"/>
          <w:shd w:val="clear" w:color="auto" w:fill="FFFFFF"/>
        </w:rPr>
        <w:t>Cloud. Avec la diversité des fonctionnalités et des langages de Visual Studio, vous pouvez augmenter votre part de l’écriture de votre première partie de code pour la développer dans plusieurs types de projet. Par exemple, vous pouvez générer des applicati</w:t>
      </w:r>
      <w:r>
        <w:rPr>
          <w:rFonts w:cs="Calibri"/>
          <w:color w:val="000000"/>
          <w:sz w:val="24"/>
          <w:szCs w:val="24"/>
          <w:shd w:val="clear" w:color="auto" w:fill="FFFFFF"/>
        </w:rPr>
        <w:t>ons de bureau et Web avec des applications .NET, mobiles et de jeu avec C++.</w:t>
      </w:r>
    </w:p>
    <w:p w14:paraId="0AB4AF7B" w14:textId="77777777" w:rsidR="0076706B" w:rsidRDefault="0076706B">
      <w:pPr>
        <w:rPr>
          <w:rFonts w:cs="Calibri"/>
          <w:color w:val="000000"/>
          <w:sz w:val="24"/>
          <w:szCs w:val="24"/>
          <w:shd w:val="clear" w:color="auto" w:fill="FFFFFF"/>
        </w:rPr>
      </w:pPr>
    </w:p>
    <w:p w14:paraId="0AB4AF7C" w14:textId="77777777" w:rsidR="0076706B" w:rsidRDefault="00705424">
      <w:pPr>
        <w:rPr>
          <w:rFonts w:cs="Calibri"/>
          <w:color w:val="000000"/>
          <w:sz w:val="24"/>
          <w:szCs w:val="24"/>
          <w:shd w:val="clear" w:color="auto" w:fill="FFFFFF"/>
        </w:rPr>
      </w:pPr>
      <w:r>
        <w:rPr>
          <w:rFonts w:cs="Calibri"/>
          <w:color w:val="000000"/>
          <w:sz w:val="24"/>
          <w:szCs w:val="24"/>
          <w:shd w:val="clear" w:color="auto" w:fill="FFFFFF"/>
        </w:rPr>
        <w:t>En plus de ça, Visual Studio a un outil intégré permettant de se connecter à nos comptes GitHub afin d’y lié un dépôt. En plus de faire office de stockage en ligne et de versioni</w:t>
      </w:r>
      <w:r>
        <w:rPr>
          <w:rFonts w:cs="Calibri"/>
          <w:color w:val="000000"/>
          <w:sz w:val="24"/>
          <w:szCs w:val="24"/>
          <w:shd w:val="clear" w:color="auto" w:fill="FFFFFF"/>
        </w:rPr>
        <w:t xml:space="preserve">ng, il permet également de travailler en collaboration avec d’autres collègues. </w:t>
      </w:r>
    </w:p>
    <w:p w14:paraId="0AB4AF7D" w14:textId="77777777" w:rsidR="0076706B" w:rsidRDefault="0076706B">
      <w:pPr>
        <w:rPr>
          <w:rFonts w:cs="Calibri"/>
          <w:color w:val="000000"/>
          <w:sz w:val="24"/>
          <w:szCs w:val="24"/>
          <w:shd w:val="clear" w:color="auto" w:fill="FFFFFF"/>
        </w:rPr>
      </w:pPr>
    </w:p>
    <w:p w14:paraId="0AB4AF7E" w14:textId="77777777" w:rsidR="0076706B" w:rsidRDefault="00705424">
      <w:pPr>
        <w:rPr>
          <w:rFonts w:cs="Calibri"/>
          <w:color w:val="000000"/>
          <w:sz w:val="32"/>
          <w:szCs w:val="32"/>
          <w:shd w:val="clear" w:color="auto" w:fill="FFFFFF"/>
        </w:rPr>
      </w:pPr>
      <w:r>
        <w:rPr>
          <w:rFonts w:cs="Calibri"/>
          <w:color w:val="000000"/>
          <w:sz w:val="32"/>
          <w:szCs w:val="32"/>
          <w:shd w:val="clear" w:color="auto" w:fill="FFFFFF"/>
        </w:rPr>
        <w:t xml:space="preserve">Git : </w:t>
      </w:r>
    </w:p>
    <w:p w14:paraId="0AB4AF7F" w14:textId="77777777" w:rsidR="0076706B" w:rsidRDefault="00705424">
      <w:pPr>
        <w:rPr>
          <w:rFonts w:cs="Calibri"/>
          <w:sz w:val="24"/>
          <w:szCs w:val="24"/>
        </w:rPr>
      </w:pPr>
      <w:r>
        <w:rPr>
          <w:rFonts w:cs="Calibri"/>
          <w:sz w:val="24"/>
          <w:szCs w:val="24"/>
        </w:rPr>
        <w:t xml:space="preserve">Git est un logiciel libre qui a été créé en 2005 par le créateur de Linux, Linus </w:t>
      </w:r>
      <w:proofErr w:type="spellStart"/>
      <w:r>
        <w:rPr>
          <w:rFonts w:cs="Calibri"/>
          <w:sz w:val="24"/>
          <w:szCs w:val="24"/>
        </w:rPr>
        <w:t>Torvalds</w:t>
      </w:r>
      <w:proofErr w:type="spellEnd"/>
      <w:r>
        <w:rPr>
          <w:rFonts w:cs="Calibri"/>
          <w:sz w:val="24"/>
          <w:szCs w:val="24"/>
        </w:rPr>
        <w:t>. Au départ, il a créé ce logiciel de gestion de version pour gérer les source</w:t>
      </w:r>
      <w:r>
        <w:rPr>
          <w:rFonts w:cs="Calibri"/>
          <w:sz w:val="24"/>
          <w:szCs w:val="24"/>
        </w:rPr>
        <w:t>s de son noyau open source.</w:t>
      </w:r>
    </w:p>
    <w:p w14:paraId="0AB4AF80" w14:textId="77777777" w:rsidR="0076706B" w:rsidRDefault="00705424">
      <w:pPr>
        <w:rPr>
          <w:rFonts w:cs="Calibri"/>
          <w:sz w:val="24"/>
          <w:szCs w:val="24"/>
        </w:rPr>
      </w:pPr>
      <w:r>
        <w:rPr>
          <w:rFonts w:cs="Calibri"/>
          <w:sz w:val="24"/>
          <w:szCs w:val="24"/>
        </w:rPr>
        <w:t>Il s'agit ainsi d'un logiciel de versioning qui permet de conserver un historique des modifications. Ce type de logiciel est indispensable, car il permet de gérer facilement les modifications effectuées sur un projet. En utilisa</w:t>
      </w:r>
      <w:r>
        <w:rPr>
          <w:rFonts w:cs="Calibri"/>
          <w:sz w:val="24"/>
          <w:szCs w:val="24"/>
        </w:rPr>
        <w:t>nt Git, le professionnel de la data ou du développement web va pouvoir identifier rapidement les changements effectués et revenir, si besoin, à une ancienne version. Git fait partie de la famille des logiciels de versioning dits décentralisés, car chaque d</w:t>
      </w:r>
      <w:r>
        <w:rPr>
          <w:rFonts w:cs="Calibri"/>
          <w:sz w:val="24"/>
          <w:szCs w:val="24"/>
        </w:rPr>
        <w:t>éveloppeur va disposer d'une copie de l'historique de son code source.</w:t>
      </w:r>
    </w:p>
    <w:p w14:paraId="0AB4AF81" w14:textId="77777777" w:rsidR="0076706B" w:rsidRDefault="00705424">
      <w:r>
        <w:rPr>
          <w:rFonts w:cs="Calibri"/>
          <w:sz w:val="24"/>
          <w:szCs w:val="24"/>
        </w:rPr>
        <w:t>Pour comprendre son importance, il faut savoir que les logiciels de versioning vont faciliter grandement la gestion de projets. En effet, ils permettent de travailler en équipe de maniè</w:t>
      </w:r>
      <w:r>
        <w:rPr>
          <w:rFonts w:cs="Calibri"/>
          <w:sz w:val="24"/>
          <w:szCs w:val="24"/>
        </w:rPr>
        <w:t>re plus fluide et efficace. Git est actuellement le logiciel de gestion de version le plus utilisé dans le monde. En effet, il compte plus de 12 millions d'utilisateurs. Git est aussi un incontournable pour les équipes de développement de la plupart des en</w:t>
      </w:r>
      <w:r>
        <w:rPr>
          <w:rFonts w:cs="Calibri"/>
          <w:sz w:val="24"/>
          <w:szCs w:val="24"/>
        </w:rPr>
        <w:t>treprises privées et des professionnels de la data. C'est pourquoi la formation Git est de plus en plus demandée.</w:t>
      </w:r>
    </w:p>
    <w:sectPr w:rsidR="0076706B">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4AF7B" w14:textId="77777777" w:rsidR="00000000" w:rsidRDefault="00705424">
      <w:pPr>
        <w:spacing w:after="0" w:line="240" w:lineRule="auto"/>
      </w:pPr>
      <w:r>
        <w:separator/>
      </w:r>
    </w:p>
  </w:endnote>
  <w:endnote w:type="continuationSeparator" w:id="0">
    <w:p w14:paraId="0AB4AF7D" w14:textId="77777777" w:rsidR="00000000" w:rsidRDefault="00705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4AF77" w14:textId="77777777" w:rsidR="00000000" w:rsidRDefault="00705424">
      <w:pPr>
        <w:spacing w:after="0" w:line="240" w:lineRule="auto"/>
      </w:pPr>
      <w:r>
        <w:rPr>
          <w:color w:val="000000"/>
        </w:rPr>
        <w:separator/>
      </w:r>
    </w:p>
  </w:footnote>
  <w:footnote w:type="continuationSeparator" w:id="0">
    <w:p w14:paraId="0AB4AF79" w14:textId="77777777" w:rsidR="00000000" w:rsidRDefault="007054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6706B"/>
    <w:rsid w:val="00705424"/>
    <w:rsid w:val="00767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AF77"/>
  <w15:docId w15:val="{CCD18BBB-F442-461C-B7AE-774F6000B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fr-F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1810</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Eddy Amani</dc:creator>
  <dc:description/>
  <cp:lastModifiedBy>Eddy Amani</cp:lastModifiedBy>
  <cp:revision>2</cp:revision>
  <dcterms:created xsi:type="dcterms:W3CDTF">2022-11-16T09:04:00Z</dcterms:created>
  <dcterms:modified xsi:type="dcterms:W3CDTF">2022-11-16T09:04:00Z</dcterms:modified>
</cp:coreProperties>
</file>